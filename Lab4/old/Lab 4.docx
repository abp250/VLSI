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06" w:rsidRDefault="003E1CEC" w:rsidP="003E1CEC">
      <w:pPr>
        <w:jc w:val="center"/>
        <w:rPr>
          <w:sz w:val="28"/>
        </w:rPr>
      </w:pPr>
      <w:r w:rsidRPr="003E1CEC">
        <w:rPr>
          <w:sz w:val="28"/>
        </w:rPr>
        <w:t>Lab 4</w:t>
      </w:r>
    </w:p>
    <w:p w:rsidR="003E1CEC" w:rsidRPr="003E1CEC" w:rsidRDefault="003E1CEC" w:rsidP="003E1CEC">
      <w:pPr>
        <w:rPr>
          <w:sz w:val="24"/>
        </w:rPr>
      </w:pPr>
      <w:r w:rsidRPr="003E1CEC">
        <w:rPr>
          <w:sz w:val="24"/>
        </w:rPr>
        <w:t>The goal</w:t>
      </w:r>
      <w:r>
        <w:rPr>
          <w:sz w:val="24"/>
        </w:rPr>
        <w:t>s</w:t>
      </w:r>
      <w:r w:rsidRPr="003E1CEC">
        <w:rPr>
          <w:sz w:val="24"/>
        </w:rPr>
        <w:t xml:space="preserve"> of this lab: </w:t>
      </w:r>
    </w:p>
    <w:p w:rsidR="003E1CEC" w:rsidRDefault="003E1CEC" w:rsidP="003E1CEC">
      <w:pPr>
        <w:pStyle w:val="ListParagraph"/>
        <w:numPr>
          <w:ilvl w:val="0"/>
          <w:numId w:val="1"/>
        </w:numPr>
        <w:rPr>
          <w:sz w:val="24"/>
        </w:rPr>
      </w:pPr>
      <w:r w:rsidRPr="003E1CEC">
        <w:rPr>
          <w:sz w:val="24"/>
        </w:rPr>
        <w:t xml:space="preserve">Synthesize a </w:t>
      </w:r>
      <w:proofErr w:type="spellStart"/>
      <w:r w:rsidRPr="003E1CEC">
        <w:rPr>
          <w:sz w:val="24"/>
        </w:rPr>
        <w:t>netlist</w:t>
      </w:r>
      <w:proofErr w:type="spellEnd"/>
      <w:r w:rsidRPr="003E1CEC">
        <w:rPr>
          <w:sz w:val="24"/>
        </w:rPr>
        <w:t xml:space="preserve"> </w:t>
      </w:r>
      <w:proofErr w:type="spellStart"/>
      <w:r w:rsidRPr="003E1CEC">
        <w:rPr>
          <w:sz w:val="24"/>
        </w:rPr>
        <w:t>fom</w:t>
      </w:r>
      <w:proofErr w:type="spellEnd"/>
      <w:r w:rsidRPr="003E1CEC">
        <w:rPr>
          <w:sz w:val="24"/>
        </w:rPr>
        <w:t xml:space="preserve"> Verilog Code</w:t>
      </w:r>
    </w:p>
    <w:p w:rsidR="003E1CEC" w:rsidRDefault="003E1CEC" w:rsidP="003E1C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Analyze the timing, power and area of the resulting circuit.</w:t>
      </w:r>
    </w:p>
    <w:p w:rsidR="00F83DAE" w:rsidRDefault="00F83DAE" w:rsidP="00F83DAE">
      <w:pPr>
        <w:rPr>
          <w:sz w:val="24"/>
        </w:rPr>
      </w:pPr>
      <w:r>
        <w:rPr>
          <w:sz w:val="24"/>
        </w:rPr>
        <w:t>Synthesis of the Verilog Code:</w:t>
      </w:r>
    </w:p>
    <w:p w:rsidR="00F83DAE" w:rsidRDefault="00F83DAE" w:rsidP="00F83DAE">
      <w:pPr>
        <w:rPr>
          <w:sz w:val="24"/>
        </w:rPr>
      </w:pPr>
      <w:r>
        <w:rPr>
          <w:sz w:val="24"/>
        </w:rPr>
        <w:t xml:space="preserve">First, we had to make modifications to our original code from lab so we will have D flip flops storing the input variables. </w:t>
      </w:r>
    </w:p>
    <w:p w:rsidR="00F83DAE" w:rsidRDefault="00F83DAE" w:rsidP="00F83DAE">
      <w:pPr>
        <w:rPr>
          <w:sz w:val="24"/>
        </w:rPr>
      </w:pPr>
      <w:r>
        <w:rPr>
          <w:sz w:val="24"/>
        </w:rPr>
        <w:t>Here is the Verilog file from lab 1:</w:t>
      </w:r>
    </w:p>
    <w:p w:rsidR="00F83DAE" w:rsidRDefault="00F83DAE" w:rsidP="00F83DAE">
      <w:pPr>
        <w:rPr>
          <w:sz w:val="24"/>
        </w:rPr>
      </w:pPr>
      <w:r>
        <w:rPr>
          <w:noProof/>
        </w:rPr>
        <w:drawing>
          <wp:inline distT="0" distB="0" distL="0" distR="0" wp14:anchorId="3FD94273" wp14:editId="388F5C48">
            <wp:extent cx="56007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AE" w:rsidRDefault="00F83DAE" w:rsidP="00F83DAE">
      <w:pPr>
        <w:rPr>
          <w:sz w:val="24"/>
        </w:rPr>
      </w:pPr>
      <w:r>
        <w:rPr>
          <w:sz w:val="24"/>
        </w:rPr>
        <w:t xml:space="preserve">We In order to make this work, </w:t>
      </w:r>
      <w:r w:rsidR="006860A8">
        <w:rPr>
          <w:sz w:val="24"/>
        </w:rPr>
        <w:t xml:space="preserve">we had to modify a few things. We did this with the help of some classmates. </w:t>
      </w:r>
    </w:p>
    <w:p w:rsidR="006860A8" w:rsidRDefault="006860A8" w:rsidP="00F83DAE">
      <w:pPr>
        <w:rPr>
          <w:sz w:val="24"/>
        </w:rPr>
      </w:pPr>
      <w:r>
        <w:rPr>
          <w:sz w:val="24"/>
        </w:rPr>
        <w:t xml:space="preserve">First, we changed the inputs A0 and 1 and B0 and 1 into registers. By doing this, we create d flip flops at the input. But since we did this, we now need intermediate wire variables to carry out the computation. So we add AB0, AB1, </w:t>
      </w:r>
      <w:proofErr w:type="gramStart"/>
      <w:r>
        <w:rPr>
          <w:sz w:val="24"/>
        </w:rPr>
        <w:t>ABO1m(</w:t>
      </w:r>
      <w:proofErr w:type="gramEnd"/>
      <w:r>
        <w:rPr>
          <w:sz w:val="24"/>
        </w:rPr>
        <w:t>product) and AB01p(sum). Then finally the result register is input by</w:t>
      </w:r>
      <w:r w:rsidR="00501698">
        <w:rPr>
          <w:sz w:val="24"/>
        </w:rPr>
        <w:t xml:space="preserve"> the multiplexed w</w:t>
      </w:r>
      <w:r>
        <w:rPr>
          <w:sz w:val="24"/>
        </w:rPr>
        <w:t>ire</w:t>
      </w:r>
      <w:r w:rsidR="00501698">
        <w:rPr>
          <w:sz w:val="24"/>
        </w:rPr>
        <w:t>s</w:t>
      </w:r>
      <w:r>
        <w:rPr>
          <w:sz w:val="24"/>
        </w:rPr>
        <w:t xml:space="preserve"> from the product or sum </w:t>
      </w:r>
      <w:r w:rsidR="00501698">
        <w:rPr>
          <w:sz w:val="24"/>
        </w:rPr>
        <w:t>value.</w:t>
      </w:r>
    </w:p>
    <w:p w:rsidR="00501698" w:rsidRDefault="00501698" w:rsidP="00F83DAE">
      <w:pPr>
        <w:rPr>
          <w:sz w:val="24"/>
        </w:rPr>
      </w:pPr>
      <w:r>
        <w:rPr>
          <w:sz w:val="24"/>
        </w:rPr>
        <w:lastRenderedPageBreak/>
        <w:t>The resulting code is as follows:</w:t>
      </w:r>
    </w:p>
    <w:p w:rsidR="00501698" w:rsidRDefault="00501698" w:rsidP="00F83DAE">
      <w:pPr>
        <w:rPr>
          <w:sz w:val="24"/>
        </w:rPr>
      </w:pPr>
      <w:r w:rsidRPr="00501698">
        <w:rPr>
          <w:noProof/>
          <w:sz w:val="24"/>
        </w:rPr>
        <w:drawing>
          <wp:inline distT="0" distB="0" distL="0" distR="0">
            <wp:extent cx="4743450" cy="5743575"/>
            <wp:effectExtent l="0" t="0" r="0" b="9525"/>
            <wp:docPr id="2" name="Picture 2" descr="\\iastate.edu\cyfiles\abp250\Desktop\snapshot\New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astate.edu\cyfiles\abp250\Desktop\snapshot\NewCo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698" w:rsidRDefault="00501698" w:rsidP="00F83DAE">
      <w:pPr>
        <w:rPr>
          <w:sz w:val="24"/>
        </w:rPr>
      </w:pPr>
      <w:r>
        <w:rPr>
          <w:sz w:val="24"/>
        </w:rPr>
        <w:t>Now that we have code that will synthesize properly</w:t>
      </w:r>
      <w:proofErr w:type="gramStart"/>
      <w:r>
        <w:rPr>
          <w:sz w:val="24"/>
        </w:rPr>
        <w:t>,  we</w:t>
      </w:r>
      <w:proofErr w:type="gramEnd"/>
      <w:r>
        <w:rPr>
          <w:sz w:val="24"/>
        </w:rPr>
        <w:t xml:space="preserve"> synthesized the Verilog code and it looks like the image on the next page.</w:t>
      </w:r>
    </w:p>
    <w:p w:rsidR="00501698" w:rsidRDefault="00501698" w:rsidP="00F83DAE">
      <w:pPr>
        <w:rPr>
          <w:sz w:val="24"/>
        </w:rPr>
      </w:pPr>
    </w:p>
    <w:p w:rsidR="00501698" w:rsidRDefault="00501698" w:rsidP="00F83DAE">
      <w:pPr>
        <w:rPr>
          <w:sz w:val="24"/>
        </w:rPr>
      </w:pPr>
    </w:p>
    <w:p w:rsidR="00501698" w:rsidRDefault="00501698" w:rsidP="00F83DAE">
      <w:pPr>
        <w:rPr>
          <w:sz w:val="24"/>
        </w:rPr>
      </w:pPr>
    </w:p>
    <w:p w:rsidR="00501698" w:rsidRDefault="00501698" w:rsidP="00F83DAE">
      <w:pPr>
        <w:rPr>
          <w:sz w:val="24"/>
        </w:rPr>
      </w:pPr>
    </w:p>
    <w:p w:rsidR="00501698" w:rsidRDefault="00501698" w:rsidP="00F83DAE">
      <w:pPr>
        <w:rPr>
          <w:sz w:val="24"/>
        </w:rPr>
      </w:pPr>
    </w:p>
    <w:p w:rsidR="00501698" w:rsidRDefault="00501698" w:rsidP="00F83DAE">
      <w:pPr>
        <w:rPr>
          <w:sz w:val="24"/>
        </w:rPr>
      </w:pPr>
      <w:r w:rsidRPr="00501698">
        <w:rPr>
          <w:noProof/>
          <w:sz w:val="24"/>
        </w:rPr>
        <w:lastRenderedPageBreak/>
        <w:drawing>
          <wp:inline distT="0" distB="0" distL="0" distR="0">
            <wp:extent cx="4191000" cy="6867525"/>
            <wp:effectExtent l="0" t="0" r="0" b="9525"/>
            <wp:docPr id="3" name="Picture 3" descr="\\iastate.edu\cyfiles\abp250\Desktop\snapshot\NewCode Synthe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astate.edu\cyfiles\abp250\Desktop\snapshot\NewCode Synthes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C4E" w:rsidRDefault="00BC6C4E" w:rsidP="00F83DAE">
      <w:pPr>
        <w:rPr>
          <w:sz w:val="24"/>
        </w:rPr>
      </w:pPr>
    </w:p>
    <w:p w:rsidR="00BC6C4E" w:rsidRDefault="00BC6C4E" w:rsidP="00F83DAE">
      <w:pPr>
        <w:rPr>
          <w:sz w:val="24"/>
        </w:rPr>
      </w:pPr>
    </w:p>
    <w:p w:rsidR="00BC6C4E" w:rsidRDefault="00197CFA" w:rsidP="00F83DAE">
      <w:pPr>
        <w:rPr>
          <w:sz w:val="24"/>
        </w:rPr>
      </w:pPr>
      <w:r>
        <w:rPr>
          <w:sz w:val="24"/>
        </w:rPr>
        <w:t>Timing Analysis:</w:t>
      </w:r>
    </w:p>
    <w:p w:rsidR="00AD2EF9" w:rsidRDefault="00BC6C4E" w:rsidP="00BC6C4E">
      <w:pPr>
        <w:rPr>
          <w:sz w:val="24"/>
        </w:rPr>
      </w:pPr>
      <w:r>
        <w:rPr>
          <w:sz w:val="24"/>
        </w:rPr>
        <w:t>When we ran the timing report we received the following results:</w:t>
      </w:r>
    </w:p>
    <w:p w:rsidR="00BC6C4E" w:rsidRDefault="00AD2EF9" w:rsidP="00BC6C4E">
      <w:pPr>
        <w:rPr>
          <w:sz w:val="24"/>
        </w:rPr>
      </w:pPr>
      <w:r>
        <w:rPr>
          <w:sz w:val="24"/>
        </w:rPr>
        <w:lastRenderedPageBreak/>
        <w:t>Timing</w:t>
      </w:r>
    </w:p>
    <w:p w:rsidR="00AD2EF9" w:rsidRPr="00BC6C4E" w:rsidRDefault="00AD2EF9" w:rsidP="00BC6C4E">
      <w:pPr>
        <w:rPr>
          <w:sz w:val="24"/>
        </w:rPr>
      </w:pPr>
      <w:r>
        <w:rPr>
          <w:sz w:val="24"/>
        </w:rPr>
        <w:t>Report:</w:t>
      </w:r>
    </w:p>
    <w:p w:rsidR="00BC6C4E" w:rsidRPr="00BC6C4E" w:rsidRDefault="000007FA" w:rsidP="00BC6C4E">
      <w:pPr>
        <w:rPr>
          <w:sz w:val="24"/>
        </w:rPr>
      </w:pPr>
      <w:r w:rsidRPr="00BC6C4E"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33C6CBF4" wp14:editId="6C8B2103">
            <wp:simplePos x="0" y="0"/>
            <wp:positionH relativeFrom="margin">
              <wp:posOffset>-81773</wp:posOffset>
            </wp:positionH>
            <wp:positionV relativeFrom="paragraph">
              <wp:posOffset>80399</wp:posOffset>
            </wp:positionV>
            <wp:extent cx="6575643" cy="5254633"/>
            <wp:effectExtent l="0" t="0" r="0" b="3175"/>
            <wp:wrapNone/>
            <wp:docPr id="5" name="Picture 5" descr="\\iastate.edu\cyfiles\abp250\Desktop\snapshot\Period 1.6ns Worstpath with F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iastate.edu\cyfiles\abp250\Desktop\snapshot\Period 1.6ns Worstpath with FA1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43" cy="525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C4E" w:rsidRPr="00BC6C4E" w:rsidRDefault="00BC6C4E" w:rsidP="00BC6C4E">
      <w:pPr>
        <w:rPr>
          <w:sz w:val="24"/>
        </w:rPr>
      </w:pPr>
    </w:p>
    <w:p w:rsidR="00BC6C4E" w:rsidRPr="00BC6C4E" w:rsidRDefault="00BC6C4E" w:rsidP="00BC6C4E">
      <w:pPr>
        <w:rPr>
          <w:sz w:val="24"/>
        </w:rPr>
      </w:pPr>
    </w:p>
    <w:p w:rsidR="00BC6C4E" w:rsidRPr="00BC6C4E" w:rsidRDefault="00BC6C4E" w:rsidP="00BC6C4E">
      <w:pPr>
        <w:rPr>
          <w:sz w:val="24"/>
        </w:rPr>
      </w:pPr>
    </w:p>
    <w:p w:rsidR="00BC6C4E" w:rsidRPr="00BC6C4E" w:rsidRDefault="00BC6C4E" w:rsidP="00BC6C4E">
      <w:pPr>
        <w:rPr>
          <w:sz w:val="24"/>
        </w:rPr>
      </w:pPr>
    </w:p>
    <w:p w:rsidR="00BC6C4E" w:rsidRPr="00BC6C4E" w:rsidRDefault="00BC6C4E" w:rsidP="00BC6C4E">
      <w:pPr>
        <w:rPr>
          <w:sz w:val="24"/>
        </w:rPr>
      </w:pPr>
    </w:p>
    <w:p w:rsidR="00BC6C4E" w:rsidRPr="00BC6C4E" w:rsidRDefault="00BC6C4E" w:rsidP="00BC6C4E">
      <w:pPr>
        <w:rPr>
          <w:sz w:val="24"/>
        </w:rPr>
      </w:pPr>
    </w:p>
    <w:p w:rsidR="00BC6C4E" w:rsidRPr="00BC6C4E" w:rsidRDefault="00BC6C4E" w:rsidP="00BC6C4E">
      <w:pPr>
        <w:rPr>
          <w:sz w:val="24"/>
        </w:rPr>
      </w:pPr>
    </w:p>
    <w:p w:rsidR="00BC6C4E" w:rsidRDefault="00BC6C4E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Pr="00BC6C4E" w:rsidRDefault="000007FA" w:rsidP="00BC6C4E">
      <w:pPr>
        <w:rPr>
          <w:sz w:val="24"/>
        </w:rPr>
      </w:pPr>
    </w:p>
    <w:p w:rsidR="000007FA" w:rsidRDefault="000007FA" w:rsidP="000007FA">
      <w:pPr>
        <w:rPr>
          <w:sz w:val="18"/>
        </w:rPr>
      </w:pPr>
      <w:r>
        <w:rPr>
          <w:sz w:val="18"/>
        </w:rPr>
        <w:t>From this, we get a slack value of 0.  This means the signal reaches the output at exactly the correct time no later or no earlier. That means this will not be a timing violation.</w:t>
      </w:r>
      <w:r w:rsidR="00197CFA">
        <w:rPr>
          <w:sz w:val="18"/>
        </w:rPr>
        <w:t xml:space="preserve"> This clock frequency should be the heist possible frequency without error.</w:t>
      </w: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0007FA" w:rsidRDefault="000007FA" w:rsidP="00BC6C4E">
      <w:pPr>
        <w:rPr>
          <w:sz w:val="24"/>
        </w:rPr>
      </w:pPr>
    </w:p>
    <w:p w:rsidR="00AD2EF9" w:rsidRDefault="000007FA" w:rsidP="00BC6C4E">
      <w:pPr>
        <w:rPr>
          <w:sz w:val="18"/>
        </w:rPr>
      </w:pPr>
      <w:r w:rsidRPr="00BC6C4E">
        <w:rPr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71DDA194" wp14:editId="5E8CAF17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5442585" cy="4871271"/>
            <wp:effectExtent l="0" t="0" r="5715" b="5715"/>
            <wp:wrapNone/>
            <wp:docPr id="4" name="Picture 4" descr="\\iastate.edu\cyfiles\abp250\Desktop\snapshot\NewCodeTiming Repr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astate.edu\cyfiles\abp250\Desktop\snapshot\NewCodeTiming Repr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487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C4E" w:rsidRPr="00BC6C4E">
        <w:rPr>
          <w:sz w:val="18"/>
        </w:rPr>
        <w:t>Detailed</w:t>
      </w:r>
      <w:r>
        <w:rPr>
          <w:sz w:val="18"/>
        </w:rPr>
        <w:t xml:space="preserve"> r</w:t>
      </w:r>
      <w:r w:rsidR="00AD2EF9">
        <w:rPr>
          <w:sz w:val="18"/>
        </w:rPr>
        <w:t>epo</w:t>
      </w:r>
      <w:r>
        <w:rPr>
          <w:sz w:val="18"/>
        </w:rPr>
        <w:t>r</w:t>
      </w:r>
      <w:r w:rsidR="00AD2EF9">
        <w:rPr>
          <w:sz w:val="18"/>
        </w:rPr>
        <w:t xml:space="preserve">t </w:t>
      </w:r>
      <w:r>
        <w:rPr>
          <w:sz w:val="18"/>
        </w:rPr>
        <w:t>w</w:t>
      </w:r>
      <w:r w:rsidR="00AD2EF9">
        <w:rPr>
          <w:sz w:val="18"/>
        </w:rPr>
        <w:t>ith</w:t>
      </w:r>
      <w:r>
        <w:rPr>
          <w:sz w:val="18"/>
        </w:rPr>
        <w:t xml:space="preserve"> </w:t>
      </w:r>
      <w:r w:rsidR="00AD2EF9">
        <w:rPr>
          <w:sz w:val="18"/>
        </w:rPr>
        <w:t>FA1D:</w:t>
      </w: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0007FA" w:rsidRDefault="000007FA" w:rsidP="00BC6C4E">
      <w:pPr>
        <w:rPr>
          <w:sz w:val="18"/>
        </w:rPr>
      </w:pPr>
    </w:p>
    <w:p w:rsidR="000007FA" w:rsidRDefault="000007FA" w:rsidP="00BC6C4E">
      <w:pPr>
        <w:rPr>
          <w:sz w:val="18"/>
        </w:rPr>
      </w:pPr>
    </w:p>
    <w:p w:rsidR="000007FA" w:rsidRDefault="000007FA" w:rsidP="00BC6C4E">
      <w:pPr>
        <w:rPr>
          <w:sz w:val="18"/>
        </w:rPr>
      </w:pPr>
    </w:p>
    <w:p w:rsidR="000007FA" w:rsidRDefault="000007FA" w:rsidP="00BC6C4E">
      <w:pPr>
        <w:rPr>
          <w:sz w:val="18"/>
        </w:rPr>
      </w:pPr>
    </w:p>
    <w:p w:rsidR="000007FA" w:rsidRDefault="000007FA" w:rsidP="00BC6C4E">
      <w:pPr>
        <w:rPr>
          <w:sz w:val="18"/>
        </w:rPr>
      </w:pPr>
    </w:p>
    <w:p w:rsidR="000007FA" w:rsidRDefault="000007FA" w:rsidP="00BC6C4E">
      <w:pPr>
        <w:rPr>
          <w:sz w:val="18"/>
        </w:rPr>
      </w:pPr>
    </w:p>
    <w:p w:rsidR="000007FA" w:rsidRDefault="000007FA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C55A20" w:rsidRDefault="00C55A20" w:rsidP="00BC6C4E">
      <w:pPr>
        <w:rPr>
          <w:sz w:val="18"/>
        </w:rPr>
      </w:pPr>
    </w:p>
    <w:p w:rsidR="000007FA" w:rsidRDefault="000007FA" w:rsidP="00BC6C4E">
      <w:pPr>
        <w:rPr>
          <w:sz w:val="18"/>
        </w:rPr>
      </w:pPr>
      <w:r>
        <w:rPr>
          <w:sz w:val="18"/>
        </w:rPr>
        <w:t>The slack time for this timing analysis is -724ps. This means this will not pass the desi</w:t>
      </w:r>
      <w:r w:rsidR="00A40860">
        <w:rPr>
          <w:sz w:val="18"/>
        </w:rPr>
        <w:t>g</w:t>
      </w:r>
      <w:r>
        <w:rPr>
          <w:sz w:val="18"/>
        </w:rPr>
        <w:t>n check for timing.</w:t>
      </w:r>
      <w:r w:rsidR="00A40860">
        <w:rPr>
          <w:sz w:val="18"/>
        </w:rPr>
        <w:t xml:space="preserve"> The clock period is </w:t>
      </w:r>
    </w:p>
    <w:p w:rsidR="00A40860" w:rsidRDefault="00A40860" w:rsidP="00BC6C4E">
      <w:pPr>
        <w:rPr>
          <w:sz w:val="18"/>
        </w:rPr>
      </w:pPr>
      <w:r>
        <w:rPr>
          <w:sz w:val="18"/>
        </w:rPr>
        <w:t>Slack does not improve when FA1D is used.</w:t>
      </w:r>
    </w:p>
    <w:p w:rsidR="00A40860" w:rsidRDefault="00A40860" w:rsidP="00BC6C4E">
      <w:pPr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1312" behindDoc="0" locked="0" layoutInCell="1" allowOverlap="1" wp14:anchorId="31DB04FF" wp14:editId="3A5B85E6">
            <wp:simplePos x="0" y="0"/>
            <wp:positionH relativeFrom="column">
              <wp:posOffset>2182486</wp:posOffset>
            </wp:positionH>
            <wp:positionV relativeFrom="paragraph">
              <wp:posOffset>61329</wp:posOffset>
            </wp:positionV>
            <wp:extent cx="3124835" cy="2046605"/>
            <wp:effectExtent l="0" t="0" r="0" b="0"/>
            <wp:wrapNone/>
            <wp:docPr id="7" name="Picture 7" descr="\\iastate.edu\cyfiles\abp250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iastate.edu\cyfiles\abp250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55" b="38651"/>
                    <a:stretch/>
                  </pic:blipFill>
                  <pic:spPr bwMode="auto">
                    <a:xfrm>
                      <a:off x="0" y="0"/>
                      <a:ext cx="312483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860" w:rsidRDefault="00A40860" w:rsidP="00BC6C4E">
      <w:pPr>
        <w:rPr>
          <w:sz w:val="18"/>
        </w:rPr>
      </w:pPr>
    </w:p>
    <w:p w:rsidR="00A40860" w:rsidRDefault="00A40860" w:rsidP="00BC6C4E">
      <w:pPr>
        <w:rPr>
          <w:sz w:val="18"/>
        </w:rPr>
      </w:pPr>
    </w:p>
    <w:p w:rsidR="00A40860" w:rsidRDefault="00A40860" w:rsidP="00BC6C4E">
      <w:pPr>
        <w:rPr>
          <w:sz w:val="18"/>
        </w:rPr>
      </w:pPr>
    </w:p>
    <w:p w:rsidR="00A40860" w:rsidRDefault="00A40860" w:rsidP="00BC6C4E">
      <w:pPr>
        <w:rPr>
          <w:sz w:val="18"/>
        </w:rPr>
      </w:pPr>
    </w:p>
    <w:p w:rsidR="00197CFA" w:rsidRDefault="00197CFA" w:rsidP="00BC6C4E">
      <w:pPr>
        <w:rPr>
          <w:sz w:val="18"/>
        </w:rPr>
      </w:pPr>
    </w:p>
    <w:p w:rsidR="00A40860" w:rsidRDefault="00A40860" w:rsidP="00BC6C4E">
      <w:pPr>
        <w:rPr>
          <w:sz w:val="18"/>
        </w:rPr>
      </w:pPr>
    </w:p>
    <w:p w:rsidR="00A40860" w:rsidRDefault="00A40860" w:rsidP="00BC6C4E">
      <w:pPr>
        <w:rPr>
          <w:sz w:val="18"/>
        </w:rPr>
      </w:pPr>
    </w:p>
    <w:p w:rsidR="00A40860" w:rsidRDefault="00A40860" w:rsidP="00BC6C4E">
      <w:pPr>
        <w:rPr>
          <w:sz w:val="18"/>
        </w:rPr>
      </w:pPr>
    </w:p>
    <w:p w:rsidR="00197CFA" w:rsidRDefault="00197CFA" w:rsidP="00BC6C4E">
      <w:pPr>
        <w:rPr>
          <w:sz w:val="28"/>
        </w:rPr>
      </w:pPr>
      <w:r w:rsidRPr="00197CFA">
        <w:rPr>
          <w:sz w:val="28"/>
        </w:rPr>
        <w:lastRenderedPageBreak/>
        <w:t>Area and Power consumption</w:t>
      </w:r>
      <w:r>
        <w:rPr>
          <w:sz w:val="28"/>
        </w:rPr>
        <w:t xml:space="preserve"> analysis</w:t>
      </w:r>
      <w:r w:rsidRPr="00197CFA">
        <w:rPr>
          <w:sz w:val="28"/>
        </w:rPr>
        <w:t>:</w:t>
      </w:r>
    </w:p>
    <w:p w:rsidR="00197CFA" w:rsidRDefault="00197CFA" w:rsidP="00BC6C4E">
      <w:r w:rsidRPr="00197CFA">
        <w:t xml:space="preserve">The </w:t>
      </w:r>
      <w:r>
        <w:t>area analysis of the first synthesis: (without FA1D and at 1.6ns period)</w:t>
      </w:r>
    </w:p>
    <w:p w:rsidR="00197CFA" w:rsidRDefault="00197CFA" w:rsidP="00BC6C4E"/>
    <w:p w:rsidR="00197CFA" w:rsidRDefault="00197CFA" w:rsidP="00BC6C4E">
      <w:r w:rsidRPr="00197CFA">
        <w:rPr>
          <w:noProof/>
        </w:rPr>
        <w:drawing>
          <wp:anchor distT="0" distB="0" distL="114300" distR="114300" simplePos="0" relativeHeight="251664384" behindDoc="1" locked="0" layoutInCell="1" allowOverlap="1" wp14:anchorId="6EA7B72D" wp14:editId="332B1C2E">
            <wp:simplePos x="0" y="0"/>
            <wp:positionH relativeFrom="column">
              <wp:posOffset>27295</wp:posOffset>
            </wp:positionH>
            <wp:positionV relativeFrom="paragraph">
              <wp:posOffset>9582</wp:posOffset>
            </wp:positionV>
            <wp:extent cx="5657215" cy="5260975"/>
            <wp:effectExtent l="0" t="0" r="635" b="0"/>
            <wp:wrapNone/>
            <wp:docPr id="9" name="Picture 9" descr="\\iastate.edu\cyfiles\abp250\Desktop\snapshot\Area &amp; Power Report wo FA1D at 1.6ns peri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iastate.edu\cyfiles\abp250\Desktop\snapshot\Area &amp; Power Report wo FA1D at 1.6ns perio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>
      <w:r>
        <w:t>Comparing these to the area and power report with FA1D below,</w:t>
      </w:r>
    </w:p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>
      <w:r w:rsidRPr="00197CF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48AFE4F" wp14:editId="234B0035">
            <wp:simplePos x="0" y="0"/>
            <wp:positionH relativeFrom="column">
              <wp:posOffset>135245</wp:posOffset>
            </wp:positionH>
            <wp:positionV relativeFrom="paragraph">
              <wp:posOffset>-6246</wp:posOffset>
            </wp:positionV>
            <wp:extent cx="5650230" cy="5274945"/>
            <wp:effectExtent l="0" t="0" r="7620" b="1905"/>
            <wp:wrapNone/>
            <wp:docPr id="10" name="Picture 10" descr="\\iastate.edu\cyfiles\abp250\Desktop\snapshot\Area&amp;Timing Report at period of 1.6ns with F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iastate.edu\cyfiles\abp250\Desktop\snapshot\Area&amp;Timing Report at period of 1.6ns with FA1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/>
    <w:p w:rsidR="00197CFA" w:rsidRDefault="00197CFA" w:rsidP="00BC6C4E">
      <w:r>
        <w:t>We can see that with FA1D there is a slightly smaller area and power consumption.</w:t>
      </w:r>
    </w:p>
    <w:p w:rsidR="00197CFA" w:rsidRDefault="00197CFA" w:rsidP="00BC6C4E">
      <w:r>
        <w:t>Conclusion:</w:t>
      </w:r>
    </w:p>
    <w:p w:rsidR="00197CFA" w:rsidRPr="00197CFA" w:rsidRDefault="00197CFA" w:rsidP="00BC6C4E">
      <w:r>
        <w:t>In this lab we synthesized our circuit using a few different methods. One being pure synthesis and the other using FA1D standard cells. We discovered that the FA1D method will result in a slower circuit but will have a smaller area and consume less power. So there are trade-offs for both options.</w:t>
      </w:r>
      <w:bookmarkStart w:id="0" w:name="_GoBack"/>
      <w:bookmarkEnd w:id="0"/>
    </w:p>
    <w:sectPr w:rsidR="00197CFA" w:rsidRPr="00197CFA" w:rsidSect="000007FA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35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860" w:rsidRDefault="00A40860" w:rsidP="003E1CEC">
      <w:pPr>
        <w:spacing w:after="0" w:line="240" w:lineRule="auto"/>
      </w:pPr>
      <w:r>
        <w:separator/>
      </w:r>
    </w:p>
  </w:endnote>
  <w:endnote w:type="continuationSeparator" w:id="0">
    <w:p w:rsidR="00A40860" w:rsidRDefault="00A40860" w:rsidP="003E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860" w:rsidRDefault="00A40860" w:rsidP="00C55A20">
    <w:pPr>
      <w:pStyle w:val="Footer"/>
      <w:jc w:val="right"/>
    </w:pPr>
    <w:r>
      <w:tab/>
    </w:r>
    <w:r>
      <w:tab/>
    </w:r>
    <w:proofErr w:type="spellStart"/>
    <w:r>
      <w:t>Anh</w:t>
    </w:r>
    <w:proofErr w:type="spellEnd"/>
    <w:r>
      <w:t xml:space="preserve"> Ho,</w:t>
    </w:r>
  </w:p>
  <w:p w:rsidR="00A40860" w:rsidRDefault="00A40860" w:rsidP="00C55A20">
    <w:pPr>
      <w:pStyle w:val="Footer"/>
      <w:jc w:val="right"/>
    </w:pPr>
    <w:r>
      <w:t xml:space="preserve"> Aaron P.</w:t>
    </w:r>
  </w:p>
  <w:p w:rsidR="00A40860" w:rsidRDefault="00A40860">
    <w:pPr>
      <w:pStyle w:val="Footer"/>
    </w:pPr>
    <w:r>
      <w:tab/>
    </w:r>
    <w: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 w:rsidR="00197CFA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860" w:rsidRDefault="00A40860" w:rsidP="003E1CEC">
    <w:pPr>
      <w:pStyle w:val="Footer"/>
      <w:jc w:val="right"/>
    </w:pPr>
    <w:proofErr w:type="spellStart"/>
    <w:r>
      <w:t>Anh</w:t>
    </w:r>
    <w:proofErr w:type="spellEnd"/>
    <w:r>
      <w:t xml:space="preserve"> Ho,</w:t>
    </w:r>
  </w:p>
  <w:p w:rsidR="00A40860" w:rsidRDefault="00A40860" w:rsidP="003E1CEC">
    <w:pPr>
      <w:pStyle w:val="Footer"/>
      <w:jc w:val="right"/>
    </w:pPr>
    <w:r>
      <w:t xml:space="preserve"> Aaron P.</w:t>
    </w:r>
  </w:p>
  <w:p w:rsidR="00A40860" w:rsidRDefault="00A40860" w:rsidP="003E1CEC">
    <w:pPr>
      <w:pStyle w:val="Footer"/>
      <w:jc w:val="right"/>
    </w:pPr>
    <w: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197CF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860" w:rsidRDefault="00A40860" w:rsidP="003E1CEC">
      <w:pPr>
        <w:spacing w:after="0" w:line="240" w:lineRule="auto"/>
      </w:pPr>
      <w:r>
        <w:separator/>
      </w:r>
    </w:p>
  </w:footnote>
  <w:footnote w:type="continuationSeparator" w:id="0">
    <w:p w:rsidR="00A40860" w:rsidRDefault="00A40860" w:rsidP="003E1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860" w:rsidRDefault="00A40860">
    <w:pPr>
      <w:pStyle w:val="Header"/>
    </w:pPr>
  </w:p>
  <w:p w:rsidR="00A40860" w:rsidRDefault="00A408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860" w:rsidRDefault="00A40860" w:rsidP="003E1CEC">
    <w:pPr>
      <w:pStyle w:val="Header"/>
    </w:pPr>
    <w:r>
      <w:t xml:space="preserve">EE 465 </w:t>
    </w:r>
  </w:p>
  <w:p w:rsidR="00A40860" w:rsidRDefault="00A40860" w:rsidP="003E1CEC">
    <w:pPr>
      <w:pStyle w:val="Header"/>
    </w:pPr>
    <w:proofErr w:type="spellStart"/>
    <w:r>
      <w:t>Ahn</w:t>
    </w:r>
    <w:proofErr w:type="spellEnd"/>
    <w:r>
      <w:t xml:space="preserve"> Ho and Aaron Pederson</w:t>
    </w:r>
  </w:p>
  <w:p w:rsidR="00A40860" w:rsidRDefault="00A40860">
    <w:pPr>
      <w:pStyle w:val="Header"/>
    </w:pPr>
    <w:r>
      <w:t>Lab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2742E"/>
    <w:multiLevelType w:val="hybridMultilevel"/>
    <w:tmpl w:val="A0FA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EC"/>
    <w:rsid w:val="000007FA"/>
    <w:rsid w:val="00111226"/>
    <w:rsid w:val="00197CFA"/>
    <w:rsid w:val="002B1D06"/>
    <w:rsid w:val="003E1CEC"/>
    <w:rsid w:val="00501698"/>
    <w:rsid w:val="006860A8"/>
    <w:rsid w:val="009C3D7F"/>
    <w:rsid w:val="00A40860"/>
    <w:rsid w:val="00AD2EF9"/>
    <w:rsid w:val="00AE7D2E"/>
    <w:rsid w:val="00BC6C4E"/>
    <w:rsid w:val="00C55A20"/>
    <w:rsid w:val="00E3103C"/>
    <w:rsid w:val="00F8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0ADD124-3FE7-4741-8778-1D367654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CEC"/>
  </w:style>
  <w:style w:type="paragraph" w:styleId="Footer">
    <w:name w:val="footer"/>
    <w:basedOn w:val="Normal"/>
    <w:link w:val="FooterChar"/>
    <w:uiPriority w:val="99"/>
    <w:unhideWhenUsed/>
    <w:rsid w:val="003E1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CEC"/>
  </w:style>
  <w:style w:type="paragraph" w:styleId="ListParagraph">
    <w:name w:val="List Paragraph"/>
    <w:basedOn w:val="Normal"/>
    <w:uiPriority w:val="34"/>
    <w:qFormat/>
    <w:rsid w:val="003E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62980B56.dotm</Template>
  <TotalTime>79</TotalTime>
  <Pages>7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Pederson, Aaron B</dc:creator>
  <cp:keywords/>
  <dc:description/>
  <cp:lastModifiedBy>Pederson, Aaron B</cp:lastModifiedBy>
  <cp:revision>4</cp:revision>
  <dcterms:created xsi:type="dcterms:W3CDTF">2014-09-29T20:06:00Z</dcterms:created>
  <dcterms:modified xsi:type="dcterms:W3CDTF">2014-09-29T21:28:00Z</dcterms:modified>
</cp:coreProperties>
</file>